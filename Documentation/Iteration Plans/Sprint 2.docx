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D9566A">
      <w:pPr>
        <w:pStyle w:val="Title"/>
      </w:pPr>
      <w:r>
        <w:t>DAVE</w:t>
      </w:r>
    </w:p>
    <w:p w:rsidR="003C7438" w:rsidRDefault="00CF6589">
      <w:pPr>
        <w:pStyle w:val="Title"/>
      </w:pPr>
      <w:r>
        <w:t xml:space="preserve">Sprint 2 </w:t>
      </w:r>
      <w:fldSimple w:instr=" TITLE  \* MERGEFORMAT ">
        <w:r w:rsidR="00C7080E">
          <w:t>Iteration 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0420E5" w:rsidRDefault="008A4D87" w:rsidP="000420E5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D9566A">
            <w:r>
              <w:t>21.09.2017</w:t>
            </w:r>
          </w:p>
        </w:tc>
      </w:tr>
      <w:tr w:rsidR="003C7438">
        <w:tc>
          <w:tcPr>
            <w:tcW w:w="4608" w:type="dxa"/>
          </w:tcPr>
          <w:p w:rsidR="003C7438" w:rsidRDefault="00CF6589">
            <w:r>
              <w:t>Static SSD</w:t>
            </w:r>
          </w:p>
        </w:tc>
        <w:tc>
          <w:tcPr>
            <w:tcW w:w="1872" w:type="dxa"/>
          </w:tcPr>
          <w:p w:rsidR="003C7438" w:rsidRDefault="00CF6589">
            <w:r>
              <w:t>02.10.2017</w:t>
            </w:r>
          </w:p>
        </w:tc>
      </w:tr>
      <w:tr w:rsidR="003C7438">
        <w:tc>
          <w:tcPr>
            <w:tcW w:w="4608" w:type="dxa"/>
          </w:tcPr>
          <w:p w:rsidR="003C7438" w:rsidRDefault="000420E5">
            <w:r>
              <w:t>Animated SSD</w:t>
            </w:r>
          </w:p>
        </w:tc>
        <w:tc>
          <w:tcPr>
            <w:tcW w:w="1872" w:type="dxa"/>
          </w:tcPr>
          <w:p w:rsidR="003C7438" w:rsidRDefault="000420E5">
            <w:r>
              <w:t>04.10.2017</w:t>
            </w:r>
          </w:p>
        </w:tc>
      </w:tr>
      <w:tr w:rsidR="000420E5">
        <w:tc>
          <w:tcPr>
            <w:tcW w:w="4608" w:type="dxa"/>
          </w:tcPr>
          <w:p w:rsidR="000420E5" w:rsidRDefault="000420E5">
            <w:r>
              <w:t xml:space="preserve">Camera Movement Controls </w:t>
            </w:r>
          </w:p>
        </w:tc>
        <w:tc>
          <w:tcPr>
            <w:tcW w:w="1872" w:type="dxa"/>
          </w:tcPr>
          <w:p w:rsidR="000420E5" w:rsidRDefault="000420E5">
            <w:r>
              <w:t>04.10.2017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D9566A">
            <w:r>
              <w:t>05.10.2017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420E5" w:rsidRDefault="000420E5" w:rsidP="00B7002B">
      <w:pPr>
        <w:pStyle w:val="BodyText"/>
        <w:numPr>
          <w:ilvl w:val="0"/>
          <w:numId w:val="28"/>
        </w:numPr>
        <w:ind w:left="360" w:firstLine="0"/>
      </w:pPr>
      <w:r>
        <w:t>Vision</w:t>
      </w:r>
    </w:p>
    <w:p w:rsidR="000420E5" w:rsidRDefault="000420E5" w:rsidP="00B7002B">
      <w:pPr>
        <w:pStyle w:val="BodyText"/>
        <w:numPr>
          <w:ilvl w:val="0"/>
          <w:numId w:val="28"/>
        </w:numPr>
        <w:ind w:left="360" w:firstLine="0"/>
      </w:pPr>
      <w:r>
        <w:t>Business Plan</w:t>
      </w:r>
    </w:p>
    <w:p w:rsidR="00130D1B" w:rsidRDefault="00130D1B" w:rsidP="00B7002B">
      <w:pPr>
        <w:pStyle w:val="BodyText"/>
        <w:numPr>
          <w:ilvl w:val="0"/>
          <w:numId w:val="28"/>
        </w:numPr>
        <w:ind w:left="360" w:firstLine="0"/>
      </w:pPr>
      <w:r>
        <w:t>Create a Static SSD comprised of different sequence diagram parts</w:t>
      </w:r>
    </w:p>
    <w:p w:rsidR="000420E5" w:rsidRDefault="000420E5" w:rsidP="00B7002B">
      <w:pPr>
        <w:pStyle w:val="BodyText"/>
        <w:numPr>
          <w:ilvl w:val="0"/>
          <w:numId w:val="28"/>
        </w:numPr>
        <w:ind w:left="360" w:firstLine="0"/>
      </w:pPr>
      <w:r>
        <w:t>Animate SSD</w:t>
      </w:r>
    </w:p>
    <w:p w:rsidR="000420E5" w:rsidRDefault="000420E5" w:rsidP="00B7002B">
      <w:pPr>
        <w:pStyle w:val="BodyText"/>
        <w:numPr>
          <w:ilvl w:val="0"/>
          <w:numId w:val="28"/>
        </w:numPr>
        <w:ind w:left="360" w:firstLine="0"/>
      </w:pPr>
      <w:r>
        <w:t>Upload JSON</w:t>
      </w:r>
    </w:p>
    <w:p w:rsidR="000420E5" w:rsidRPr="00130D1B" w:rsidRDefault="000420E5" w:rsidP="00B7002B">
      <w:pPr>
        <w:pStyle w:val="BodyText"/>
        <w:numPr>
          <w:ilvl w:val="0"/>
          <w:numId w:val="28"/>
        </w:numPr>
        <w:ind w:left="360" w:firstLine="0"/>
      </w:pPr>
      <w:r>
        <w:t>Camera Movement Controls</w:t>
      </w:r>
    </w:p>
    <w:p w:rsidR="00A15332" w:rsidRPr="00130D1B" w:rsidRDefault="008A4D87" w:rsidP="000420E5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9D693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130D1B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Velocity</w:t>
            </w:r>
            <w:r w:rsidR="00A15332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estimate 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D693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436291" w:rsidRDefault="00436291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Metaphor</w:t>
            </w:r>
          </w:p>
          <w:p w:rsidR="00436291" w:rsidRPr="00A15332" w:rsidRDefault="00436291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</w:t>
            </w:r>
          </w:p>
        </w:tc>
        <w:tc>
          <w:tcPr>
            <w:tcW w:w="990" w:type="dxa"/>
            <w:shd w:val="clear" w:color="auto" w:fill="auto"/>
            <w:noWrap/>
          </w:tcPr>
          <w:p w:rsidR="00A15332" w:rsidRPr="00A15332" w:rsidRDefault="004F3ED3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A15332" w:rsidRPr="00A15332" w:rsidRDefault="004F3ED3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½</w:t>
            </w:r>
          </w:p>
        </w:tc>
        <w:tc>
          <w:tcPr>
            <w:tcW w:w="720" w:type="dxa"/>
            <w:shd w:val="clear" w:color="auto" w:fill="auto"/>
            <w:noWrap/>
          </w:tcPr>
          <w:p w:rsidR="00A15332" w:rsidRPr="00A15332" w:rsidRDefault="000420E5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A15332" w:rsidRDefault="000808AC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713B08"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13B08" w:rsidRPr="00A15332" w:rsidRDefault="00713B08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A15332" w:rsidRPr="00A15332" w:rsidRDefault="005F2A0C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4F3ED3" w:rsidRPr="00A15332" w:rsidRDefault="004F3ED3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A15332" w:rsidRPr="00A15332" w:rsidRDefault="005F2A0C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0.5 </w:t>
            </w:r>
          </w:p>
        </w:tc>
        <w:tc>
          <w:tcPr>
            <w:tcW w:w="1080" w:type="dxa"/>
            <w:shd w:val="clear" w:color="auto" w:fill="auto"/>
            <w:noWrap/>
          </w:tcPr>
          <w:p w:rsidR="00A15332" w:rsidRPr="00A15332" w:rsidRDefault="005F2A0C" w:rsidP="0043629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Business Plan</w:t>
            </w:r>
          </w:p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2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Architecture</w:t>
            </w:r>
          </w:p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ID:3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Boyan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, Shaun and </w:t>
            </w: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Branching Model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4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½ 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Vision 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ID: 5 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0420E5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90% 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Elaine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Basic Unity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6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System Boxes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7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System Lifelines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8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System Messages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9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Boyan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and Elaine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Activation Boxes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11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Lifeline Animations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12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Message Animations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13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 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Activation Box Animation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14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Static SSD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15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Upload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16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Communication Protocol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17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5% 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Elaine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Parse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18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5% 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Render System Box from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19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13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5% 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4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Boyan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N/A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Camera Movement Controls 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ID: 20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</w:t>
            </w:r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None</w:t>
            </w:r>
          </w:p>
        </w:tc>
      </w:tr>
      <w:tr w:rsidR="007C1117" w:rsidRPr="00A15332" w:rsidTr="00436291">
        <w:trPr>
          <w:trHeight w:val="255"/>
        </w:trPr>
        <w:tc>
          <w:tcPr>
            <w:tcW w:w="1543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Render Messages from JSON</w:t>
            </w:r>
          </w:p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ID: 21 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Must</w:t>
            </w:r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13</w:t>
            </w:r>
          </w:p>
        </w:tc>
        <w:tc>
          <w:tcPr>
            <w:tcW w:w="72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10%</w:t>
            </w:r>
          </w:p>
        </w:tc>
        <w:tc>
          <w:tcPr>
            <w:tcW w:w="1170" w:type="dxa"/>
            <w:shd w:val="clear" w:color="auto" w:fill="auto"/>
            <w:noWrap/>
          </w:tcPr>
          <w:p w:rsidR="007C1117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lang w:eastAsia="ja-JP"/>
                </w:rPr>
                <w:t>Product Backlog</w:t>
              </w:r>
            </w:hyperlink>
          </w:p>
        </w:tc>
        <w:tc>
          <w:tcPr>
            <w:tcW w:w="99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3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Joacim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</w:tcPr>
          <w:p w:rsidR="007C1117" w:rsidRPr="00A15332" w:rsidRDefault="007C1117" w:rsidP="007C11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N/A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27"/>
          <w:footerReference w:type="default" r:id="rId2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Pr="007C1117" w:rsidRDefault="000245C9" w:rsidP="007C1117">
      <w:pPr>
        <w:pStyle w:val="Heading1"/>
        <w:rPr>
          <w:b w:val="0"/>
        </w:rPr>
      </w:pPr>
      <w:r>
        <w:lastRenderedPageBreak/>
        <w:t>4.  Issues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8"/>
        <w:gridCol w:w="1440"/>
        <w:gridCol w:w="4792"/>
      </w:tblGrid>
      <w:tr w:rsidR="00D8366F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0420E5">
            <w:pPr>
              <w:pStyle w:val="BodyText"/>
              <w:ind w:left="0"/>
            </w:pPr>
            <w:r>
              <w:t>Missing</w:t>
            </w:r>
            <w:r w:rsidR="00CF6589">
              <w:t xml:space="preserve"> an agenda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C1117">
            <w:pPr>
              <w:pStyle w:val="BodyText"/>
              <w:ind w:left="0"/>
            </w:pPr>
            <w:r>
              <w:t>Attempting to fix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CF6589">
            <w:pPr>
              <w:pStyle w:val="BodyText"/>
              <w:ind w:left="0"/>
            </w:pPr>
            <w:r>
              <w:t>Meetings with result in a lower efficiency if no agenda was set before hand</w:t>
            </w:r>
          </w:p>
        </w:tc>
      </w:tr>
      <w:tr w:rsidR="007C1117" w:rsidTr="007C1117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17" w:rsidRDefault="007C1117" w:rsidP="007C1117">
            <w:pPr>
              <w:pStyle w:val="BodyText"/>
              <w:ind w:left="0"/>
            </w:pPr>
            <w:r>
              <w:t>Fluctuation meeting efficiency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17" w:rsidRDefault="007C1117" w:rsidP="007C1117">
            <w:pPr>
              <w:pStyle w:val="BodyText"/>
              <w:ind w:left="0"/>
            </w:pPr>
            <w:r>
              <w:t>Attempting to fix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117" w:rsidRDefault="007C1117" w:rsidP="007C1117">
            <w:pPr>
              <w:pStyle w:val="BodyText"/>
              <w:ind w:left="0"/>
            </w:pPr>
            <w:r>
              <w:t xml:space="preserve">Meetings </w:t>
            </w:r>
            <w:r>
              <w:t>get side tracked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CE4781" w:rsidRDefault="00CE4781" w:rsidP="00CE4781">
      <w:pPr>
        <w:pStyle w:val="Heading2"/>
      </w:pPr>
      <w:r>
        <w:t>Pull Requests</w:t>
      </w:r>
    </w:p>
    <w:p w:rsidR="00CE4781" w:rsidRPr="00CE4781" w:rsidRDefault="00CE4781" w:rsidP="00CE4781">
      <w:pPr>
        <w:pStyle w:val="Heading2"/>
      </w:pPr>
      <w:r>
        <w:t>Product owner approval</w:t>
      </w:r>
    </w:p>
    <w:p w:rsidR="00766B33" w:rsidRPr="007C1117" w:rsidRDefault="000245C9" w:rsidP="007C1117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CE4781" w:rsidRDefault="00CE4781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All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CE478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05.10.2017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Default="00CE478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Michel </w:t>
            </w:r>
            <w:proofErr w:type="spellStart"/>
            <w:r>
              <w:rPr>
                <w:iCs/>
              </w:rPr>
              <w:t>Chaudron</w:t>
            </w:r>
            <w:proofErr w:type="spellEnd"/>
            <w:r>
              <w:rPr>
                <w:iCs/>
              </w:rPr>
              <w:t xml:space="preserve">, Mayra </w:t>
            </w:r>
            <w:proofErr w:type="spellStart"/>
            <w:r>
              <w:rPr>
                <w:iCs/>
              </w:rPr>
              <w:t>Soliz</w:t>
            </w:r>
            <w:proofErr w:type="spellEnd"/>
            <w:r>
              <w:rPr>
                <w:iCs/>
              </w:rPr>
              <w:t xml:space="preserve">, Emanuel Marcos, </w:t>
            </w:r>
            <w:proofErr w:type="spellStart"/>
            <w:r>
              <w:rPr>
                <w:iCs/>
              </w:rPr>
              <w:t>Boyan</w:t>
            </w:r>
            <w:proofErr w:type="spellEnd"/>
            <w:r>
              <w:rPr>
                <w:iCs/>
              </w:rPr>
              <w:t xml:space="preserve"> Dai, Erik Laurin, Elaine </w:t>
            </w:r>
            <w:proofErr w:type="spellStart"/>
            <w:r>
              <w:rPr>
                <w:iCs/>
              </w:rPr>
              <w:t>Qvarnström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Joacim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Eberlen</w:t>
            </w:r>
            <w:proofErr w:type="spellEnd"/>
            <w:r>
              <w:rPr>
                <w:iCs/>
              </w:rPr>
              <w:t xml:space="preserve">, </w:t>
            </w:r>
          </w:p>
          <w:p w:rsidR="00CE4781" w:rsidRPr="001E146F" w:rsidRDefault="00CE478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Justinas Stirbys, Shaun McMurray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CE478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On Track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7C1117" w:rsidRDefault="007C1117" w:rsidP="005F5C34">
      <w:pPr>
        <w:pStyle w:val="InfoBluelistitem"/>
        <w:rPr>
          <w:color w:val="auto"/>
        </w:rPr>
      </w:pPr>
      <w:r>
        <w:rPr>
          <w:color w:val="auto"/>
        </w:rPr>
        <w:t>All milestones apart camera movement control has been assessed.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r w:rsidR="007C1117">
        <w:t>completed</w:t>
      </w:r>
      <w:bookmarkStart w:id="1" w:name="_GoBack"/>
      <w:bookmarkEnd w:id="1"/>
    </w:p>
    <w:p w:rsidR="00766B33" w:rsidRPr="007C1117" w:rsidRDefault="007C1117" w:rsidP="005F5C34">
      <w:pPr>
        <w:pStyle w:val="InfoBluelistitem"/>
        <w:rPr>
          <w:color w:val="auto"/>
        </w:rPr>
      </w:pPr>
      <w:r>
        <w:rPr>
          <w:color w:val="auto"/>
        </w:rPr>
        <w:t>All planned items for this sprint were completed apart the Vision and Animate Messages.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C1117" w:rsidRPr="007C1117" w:rsidRDefault="007C1117" w:rsidP="007C1117">
      <w:r>
        <w:tab/>
        <w:t>Both assessment criteria were met.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Pr="007C1117" w:rsidRDefault="007C1117" w:rsidP="001E146F">
      <w:pPr>
        <w:pStyle w:val="InfoBluelistitem"/>
        <w:rPr>
          <w:color w:val="auto"/>
        </w:rPr>
      </w:pPr>
      <w:r w:rsidRPr="007C1117">
        <w:rPr>
          <w:color w:val="auto"/>
        </w:rPr>
        <w:t>None</w:t>
      </w:r>
      <w:r>
        <w:rPr>
          <w:color w:val="auto"/>
        </w:rPr>
        <w:t>;</w:t>
      </w:r>
    </w:p>
    <w:sectPr w:rsidR="00766B33" w:rsidRPr="007C111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8AC" w:rsidRDefault="000808AC">
      <w:r>
        <w:separator/>
      </w:r>
    </w:p>
  </w:endnote>
  <w:endnote w:type="continuationSeparator" w:id="0">
    <w:p w:rsidR="000808AC" w:rsidRDefault="0008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C7080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111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C111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C111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8AC" w:rsidRDefault="000808AC">
      <w:r>
        <w:separator/>
      </w:r>
    </w:p>
  </w:footnote>
  <w:footnote w:type="continuationSeparator" w:id="0">
    <w:p w:rsidR="000808AC" w:rsidRDefault="00080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9566A">
          <w:pPr>
            <w:pStyle w:val="Header"/>
            <w:tabs>
              <w:tab w:val="clear" w:pos="4320"/>
              <w:tab w:val="clear" w:pos="8640"/>
            </w:tabs>
          </w:pPr>
          <w:r>
            <w:t>DAVE</w:t>
          </w:r>
        </w:p>
      </w:tc>
      <w:tc>
        <w:tcPr>
          <w:tcW w:w="3179" w:type="dxa"/>
        </w:tcPr>
        <w:p w:rsidR="00D1755E" w:rsidRDefault="00D9566A">
          <w:pPr>
            <w:tabs>
              <w:tab w:val="left" w:pos="1135"/>
            </w:tabs>
            <w:spacing w:before="40"/>
            <w:ind w:right="68"/>
          </w:pPr>
          <w:r>
            <w:t xml:space="preserve">  Sprint 2</w:t>
          </w:r>
        </w:p>
      </w:tc>
    </w:tr>
    <w:tr w:rsidR="00D1755E">
      <w:tc>
        <w:tcPr>
          <w:tcW w:w="6379" w:type="dxa"/>
        </w:tcPr>
        <w:p w:rsidR="00D1755E" w:rsidRDefault="003863AB">
          <w:fldSimple w:instr=" TITLE  \* MERGEFORMAT ">
            <w:r w:rsidR="00C7080E">
              <w:t>Iteration Plan</w:t>
            </w:r>
          </w:fldSimple>
        </w:p>
      </w:tc>
      <w:tc>
        <w:tcPr>
          <w:tcW w:w="3179" w:type="dxa"/>
        </w:tcPr>
        <w:p w:rsidR="00D1755E" w:rsidRDefault="00D9566A">
          <w:r>
            <w:t xml:space="preserve">  Date:  03.10.2107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852B3"/>
    <w:multiLevelType w:val="multilevel"/>
    <w:tmpl w:val="E4F642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0E"/>
    <w:rsid w:val="000178C5"/>
    <w:rsid w:val="000245C9"/>
    <w:rsid w:val="000420E5"/>
    <w:rsid w:val="000561FC"/>
    <w:rsid w:val="000808AC"/>
    <w:rsid w:val="00083367"/>
    <w:rsid w:val="000B6D46"/>
    <w:rsid w:val="00130D1B"/>
    <w:rsid w:val="00170DD9"/>
    <w:rsid w:val="00176824"/>
    <w:rsid w:val="001E146F"/>
    <w:rsid w:val="00241C30"/>
    <w:rsid w:val="003863AB"/>
    <w:rsid w:val="003C7438"/>
    <w:rsid w:val="003D20BC"/>
    <w:rsid w:val="00436291"/>
    <w:rsid w:val="004D621B"/>
    <w:rsid w:val="004E307A"/>
    <w:rsid w:val="004F3ED3"/>
    <w:rsid w:val="00562A7B"/>
    <w:rsid w:val="005F2A0C"/>
    <w:rsid w:val="005F5C34"/>
    <w:rsid w:val="00612E0C"/>
    <w:rsid w:val="00664194"/>
    <w:rsid w:val="00676232"/>
    <w:rsid w:val="00713B08"/>
    <w:rsid w:val="00766B33"/>
    <w:rsid w:val="007C1117"/>
    <w:rsid w:val="008A4D87"/>
    <w:rsid w:val="008D0B1E"/>
    <w:rsid w:val="009367DD"/>
    <w:rsid w:val="009D6937"/>
    <w:rsid w:val="00A15332"/>
    <w:rsid w:val="00A2279A"/>
    <w:rsid w:val="00A31804"/>
    <w:rsid w:val="00AC5C10"/>
    <w:rsid w:val="00B5408F"/>
    <w:rsid w:val="00B7002B"/>
    <w:rsid w:val="00BB2A09"/>
    <w:rsid w:val="00C55459"/>
    <w:rsid w:val="00C7080E"/>
    <w:rsid w:val="00C72CDA"/>
    <w:rsid w:val="00C93D0D"/>
    <w:rsid w:val="00CB4A37"/>
    <w:rsid w:val="00CE4781"/>
    <w:rsid w:val="00CF6589"/>
    <w:rsid w:val="00D1755E"/>
    <w:rsid w:val="00D8366F"/>
    <w:rsid w:val="00D9566A"/>
    <w:rsid w:val="00DB3AE9"/>
    <w:rsid w:val="00E83C78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23771"/>
  <w15:chartTrackingRefBased/>
  <w15:docId w15:val="{0C75F3B2-5CB5-4896-8B70-37580BA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13B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8ugO9kQY" TargetMode="External"/><Relationship Id="rId13" Type="http://schemas.openxmlformats.org/officeDocument/2006/relationships/hyperlink" Target="https://trello.com/b/8ugO9kQY" TargetMode="External"/><Relationship Id="rId18" Type="http://schemas.openxmlformats.org/officeDocument/2006/relationships/hyperlink" Target="https://trello.com/b/8ugO9kQY" TargetMode="External"/><Relationship Id="rId26" Type="http://schemas.openxmlformats.org/officeDocument/2006/relationships/hyperlink" Target="https://trello.com/b/8ugO9kQ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b/8ugO9kQY" TargetMode="External"/><Relationship Id="rId7" Type="http://schemas.openxmlformats.org/officeDocument/2006/relationships/hyperlink" Target="https://trello.com/b/8ugO9kQY" TargetMode="External"/><Relationship Id="rId12" Type="http://schemas.openxmlformats.org/officeDocument/2006/relationships/hyperlink" Target="https://trello.com/b/8ugO9kQY" TargetMode="External"/><Relationship Id="rId17" Type="http://schemas.openxmlformats.org/officeDocument/2006/relationships/hyperlink" Target="https://trello.com/b/8ugO9kQY" TargetMode="External"/><Relationship Id="rId25" Type="http://schemas.openxmlformats.org/officeDocument/2006/relationships/hyperlink" Target="https://trello.com/b/8ugO9kQ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b/8ugO9kQY" TargetMode="External"/><Relationship Id="rId20" Type="http://schemas.openxmlformats.org/officeDocument/2006/relationships/hyperlink" Target="https://trello.com/b/8ugO9kQ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8ugO9kQY" TargetMode="External"/><Relationship Id="rId24" Type="http://schemas.openxmlformats.org/officeDocument/2006/relationships/hyperlink" Target="https://trello.com/b/8ugO9kQ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ello.com/b/8ugO9kQY" TargetMode="External"/><Relationship Id="rId23" Type="http://schemas.openxmlformats.org/officeDocument/2006/relationships/hyperlink" Target="https://trello.com/b/8ugO9kQY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trello.com/b/8ugO9kQY" TargetMode="External"/><Relationship Id="rId19" Type="http://schemas.openxmlformats.org/officeDocument/2006/relationships/hyperlink" Target="https://trello.com/b/8ugO9kQ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8ugO9kQY" TargetMode="External"/><Relationship Id="rId14" Type="http://schemas.openxmlformats.org/officeDocument/2006/relationships/hyperlink" Target="https://trello.com/b/8ugO9kQY" TargetMode="External"/><Relationship Id="rId22" Type="http://schemas.openxmlformats.org/officeDocument/2006/relationships/hyperlink" Target="https://trello.com/b/8ugO9kQY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irb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6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justinas stirbys</dc:creator>
  <cp:keywords/>
  <dc:description/>
  <cp:lastModifiedBy>justinas stirbys</cp:lastModifiedBy>
  <cp:revision>6</cp:revision>
  <cp:lastPrinted>1899-12-31T23:00:00Z</cp:lastPrinted>
  <dcterms:created xsi:type="dcterms:W3CDTF">2017-10-03T13:04:00Z</dcterms:created>
  <dcterms:modified xsi:type="dcterms:W3CDTF">2017-10-05T16:17:00Z</dcterms:modified>
</cp:coreProperties>
</file>